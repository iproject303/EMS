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ED86" w14:textId="15AECF5C" w:rsidR="003C7438" w:rsidRDefault="009F5103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7227D">
        <w:t>Employment Management System</w:t>
      </w:r>
      <w:r>
        <w:fldChar w:fldCharType="end"/>
      </w:r>
    </w:p>
    <w:p w14:paraId="6E55C5ED" w14:textId="24822500" w:rsidR="00F7227D" w:rsidRPr="00F7227D" w:rsidRDefault="00F7227D" w:rsidP="00F7227D">
      <w:pPr>
        <w:rPr>
          <w:rFonts w:ascii="Arial" w:hAnsi="Arial" w:cs="Arial"/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F7227D">
        <w:rPr>
          <w:rFonts w:ascii="Arial" w:hAnsi="Arial" w:cs="Arial"/>
          <w:b/>
          <w:bCs/>
          <w:sz w:val="36"/>
          <w:szCs w:val="36"/>
        </w:rPr>
        <w:t>TeamCoders</w:t>
      </w:r>
    </w:p>
    <w:p w14:paraId="0E82EB20" w14:textId="77777777" w:rsidR="003C7438" w:rsidRDefault="009F5103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14:paraId="4F82DC01" w14:textId="77777777" w:rsidR="003C7438" w:rsidRDefault="003C7438">
      <w:pPr>
        <w:pStyle w:val="Title"/>
        <w:jc w:val="left"/>
      </w:pPr>
    </w:p>
    <w:p w14:paraId="6A3EE0B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09408C5A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0C551C6F" w14:textId="62863EF3"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694CD475" w14:textId="77777777">
        <w:tc>
          <w:tcPr>
            <w:tcW w:w="4608" w:type="dxa"/>
          </w:tcPr>
          <w:p w14:paraId="38308998" w14:textId="77777777" w:rsidR="003C7438" w:rsidRPr="00132C24" w:rsidRDefault="003C74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OLE_LINK1"/>
            <w:r w:rsidRPr="00132C24">
              <w:rPr>
                <w:rFonts w:ascii="Arial" w:hAnsi="Arial" w:cs="Arial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1872" w:type="dxa"/>
          </w:tcPr>
          <w:p w14:paraId="391B59B2" w14:textId="77777777" w:rsidR="003C7438" w:rsidRPr="00132C24" w:rsidRDefault="003C74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32C24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</w:tr>
      <w:tr w:rsidR="003C7438" w14:paraId="3177DA10" w14:textId="77777777">
        <w:tc>
          <w:tcPr>
            <w:tcW w:w="4608" w:type="dxa"/>
          </w:tcPr>
          <w:p w14:paraId="437F81B1" w14:textId="77777777" w:rsidR="003C7438" w:rsidRPr="00132C24" w:rsidRDefault="003C7438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 xml:space="preserve">Iteration </w:t>
            </w:r>
            <w:r w:rsidR="00B7002B" w:rsidRPr="00132C24">
              <w:rPr>
                <w:rFonts w:ascii="Arial" w:hAnsi="Arial" w:cs="Arial"/>
                <w:sz w:val="24"/>
                <w:szCs w:val="24"/>
              </w:rPr>
              <w:t>s</w:t>
            </w:r>
            <w:r w:rsidRPr="00132C24">
              <w:rPr>
                <w:rFonts w:ascii="Arial" w:hAnsi="Arial" w:cs="Arial"/>
                <w:sz w:val="24"/>
                <w:szCs w:val="24"/>
              </w:rPr>
              <w:t>tart</w:t>
            </w:r>
          </w:p>
        </w:tc>
        <w:tc>
          <w:tcPr>
            <w:tcW w:w="1872" w:type="dxa"/>
          </w:tcPr>
          <w:p w14:paraId="0D9F4071" w14:textId="6B93D1C1" w:rsidR="003C7438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19/07/2019</w:t>
            </w:r>
          </w:p>
        </w:tc>
      </w:tr>
      <w:tr w:rsidR="003C7438" w14:paraId="0B13B954" w14:textId="77777777">
        <w:tc>
          <w:tcPr>
            <w:tcW w:w="4608" w:type="dxa"/>
          </w:tcPr>
          <w:p w14:paraId="5DF55554" w14:textId="5A1ED7FA" w:rsidR="003C7438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Team Formation</w:t>
            </w:r>
          </w:p>
        </w:tc>
        <w:tc>
          <w:tcPr>
            <w:tcW w:w="1872" w:type="dxa"/>
          </w:tcPr>
          <w:p w14:paraId="27D7563A" w14:textId="43CC2AD9" w:rsidR="003C7438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19/07/2019</w:t>
            </w:r>
          </w:p>
        </w:tc>
      </w:tr>
      <w:tr w:rsidR="00F7227D" w14:paraId="12561E94" w14:textId="77777777">
        <w:tc>
          <w:tcPr>
            <w:tcW w:w="4608" w:type="dxa"/>
          </w:tcPr>
          <w:p w14:paraId="1EAD5C71" w14:textId="74174F16" w:rsidR="00F7227D" w:rsidRPr="00132C24" w:rsidRDefault="00F7227D" w:rsidP="00F7227D">
            <w:pPr>
              <w:tabs>
                <w:tab w:val="right" w:pos="4392"/>
              </w:tabs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Created Project Charter</w:t>
            </w:r>
            <w:r w:rsidRPr="00132C24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872" w:type="dxa"/>
          </w:tcPr>
          <w:p w14:paraId="7BC010EC" w14:textId="2D781DAD" w:rsidR="00F7227D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21/07/2019</w:t>
            </w:r>
          </w:p>
        </w:tc>
      </w:tr>
      <w:tr w:rsidR="00292015" w14:paraId="71E3F133" w14:textId="77777777">
        <w:tc>
          <w:tcPr>
            <w:tcW w:w="4608" w:type="dxa"/>
          </w:tcPr>
          <w:p w14:paraId="00775164" w14:textId="5F6B44E9" w:rsidR="00292015" w:rsidRPr="00132C24" w:rsidRDefault="00292015" w:rsidP="00F7227D">
            <w:pPr>
              <w:tabs>
                <w:tab w:val="right" w:pos="4392"/>
              </w:tabs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Created Version control and communication mechanism</w:t>
            </w:r>
          </w:p>
        </w:tc>
        <w:tc>
          <w:tcPr>
            <w:tcW w:w="1872" w:type="dxa"/>
          </w:tcPr>
          <w:p w14:paraId="7C7A10D0" w14:textId="71779361" w:rsidR="00292015" w:rsidRPr="00132C24" w:rsidRDefault="00292015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22/07/2019</w:t>
            </w:r>
          </w:p>
        </w:tc>
      </w:tr>
      <w:tr w:rsidR="003C7438" w14:paraId="589005F9" w14:textId="77777777">
        <w:tc>
          <w:tcPr>
            <w:tcW w:w="4608" w:type="dxa"/>
          </w:tcPr>
          <w:p w14:paraId="0EB97F38" w14:textId="72386ABD" w:rsidR="003C7438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Next Meeting Finalized</w:t>
            </w:r>
          </w:p>
        </w:tc>
        <w:tc>
          <w:tcPr>
            <w:tcW w:w="1872" w:type="dxa"/>
          </w:tcPr>
          <w:p w14:paraId="7D52478E" w14:textId="72951C92" w:rsidR="003C7438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24/07/2019</w:t>
            </w:r>
          </w:p>
        </w:tc>
      </w:tr>
      <w:tr w:rsidR="003C7438" w14:paraId="602FD6DF" w14:textId="77777777">
        <w:tc>
          <w:tcPr>
            <w:tcW w:w="4608" w:type="dxa"/>
          </w:tcPr>
          <w:p w14:paraId="2842172C" w14:textId="77777777" w:rsidR="003C7438" w:rsidRPr="00132C24" w:rsidRDefault="003C7438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 xml:space="preserve">Iteration </w:t>
            </w:r>
            <w:r w:rsidR="00B7002B" w:rsidRPr="00132C24">
              <w:rPr>
                <w:rFonts w:ascii="Arial" w:hAnsi="Arial" w:cs="Arial"/>
                <w:sz w:val="24"/>
                <w:szCs w:val="24"/>
              </w:rPr>
              <w:t>s</w:t>
            </w:r>
            <w:r w:rsidRPr="00132C24">
              <w:rPr>
                <w:rFonts w:ascii="Arial" w:hAnsi="Arial" w:cs="Arial"/>
                <w:sz w:val="24"/>
                <w:szCs w:val="24"/>
              </w:rPr>
              <w:t>top</w:t>
            </w:r>
          </w:p>
        </w:tc>
        <w:tc>
          <w:tcPr>
            <w:tcW w:w="1872" w:type="dxa"/>
          </w:tcPr>
          <w:p w14:paraId="0A7FB42D" w14:textId="65FE91EB" w:rsidR="003C7438" w:rsidRPr="00132C24" w:rsidRDefault="00F7227D">
            <w:pPr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26/07/2019</w:t>
            </w:r>
          </w:p>
        </w:tc>
      </w:tr>
      <w:bookmarkEnd w:id="0"/>
    </w:tbl>
    <w:p w14:paraId="26530F84" w14:textId="77777777" w:rsidR="003C7438" w:rsidRDefault="003C7438">
      <w:pPr>
        <w:pStyle w:val="BodyText"/>
        <w:ind w:left="0"/>
      </w:pPr>
    </w:p>
    <w:p w14:paraId="5B870102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0F626079" w14:textId="48B2FA58" w:rsidR="00292015" w:rsidRPr="00292015" w:rsidRDefault="00CB619A" w:rsidP="000240B1">
      <w:pPr>
        <w:widowControl/>
        <w:numPr>
          <w:ilvl w:val="0"/>
          <w:numId w:val="43"/>
        </w:numPr>
        <w:spacing w:line="240" w:lineRule="auto"/>
        <w:rPr>
          <w:rFonts w:ascii="Arial" w:hAnsi="Arial" w:cs="Arial"/>
          <w:color w:val="000000"/>
          <w:sz w:val="24"/>
          <w:szCs w:val="24"/>
          <w:lang w:val="en-AU" w:eastAsia="en-GB"/>
        </w:rPr>
      </w:pPr>
      <w:r>
        <w:rPr>
          <w:rFonts w:ascii="Arial" w:hAnsi="Arial" w:cs="Arial"/>
          <w:color w:val="000000"/>
          <w:sz w:val="24"/>
          <w:szCs w:val="24"/>
          <w:lang w:val="en-AU" w:eastAsia="en-GB"/>
        </w:rPr>
        <w:t>All members</w:t>
      </w:r>
      <w:r w:rsidR="00292015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 xml:space="preserve"> will function as a </w:t>
      </w:r>
      <w:r>
        <w:rPr>
          <w:rFonts w:ascii="Arial" w:hAnsi="Arial" w:cs="Arial"/>
          <w:color w:val="000000"/>
          <w:sz w:val="24"/>
          <w:szCs w:val="24"/>
          <w:lang w:val="en-AU" w:eastAsia="en-GB"/>
        </w:rPr>
        <w:t>team</w:t>
      </w:r>
      <w:r w:rsidR="00292015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 xml:space="preserve"> to</w:t>
      </w:r>
      <w:r w:rsidRPr="00CB619A">
        <w:rPr>
          <w:rFonts w:ascii="Arial" w:hAnsi="Arial" w:cs="Arial"/>
          <w:color w:val="FFFFFF" w:themeColor="background1"/>
          <w:sz w:val="24"/>
          <w:szCs w:val="24"/>
          <w:lang w:val="en-AU" w:eastAsia="en-GB"/>
        </w:rPr>
        <w:t>o</w:t>
      </w:r>
      <w:r w:rsidR="00292015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accomplish shared objective</w:t>
      </w:r>
      <w:r>
        <w:rPr>
          <w:rFonts w:ascii="Arial" w:hAnsi="Arial" w:cs="Arial"/>
          <w:color w:val="000000"/>
          <w:sz w:val="24"/>
          <w:szCs w:val="24"/>
          <w:lang w:val="en-AU" w:eastAsia="en-GB"/>
        </w:rPr>
        <w:t>s</w:t>
      </w:r>
      <w:r w:rsidR="00292015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 xml:space="preserve"> of the </w:t>
      </w:r>
      <w:r w:rsidR="000240B1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ongoing</w:t>
      </w:r>
      <w:r w:rsidRPr="00CB619A">
        <w:rPr>
          <w:rFonts w:ascii="Arial" w:hAnsi="Arial" w:cs="Arial"/>
          <w:color w:val="FFFFFF" w:themeColor="background1"/>
          <w:sz w:val="24"/>
          <w:szCs w:val="24"/>
          <w:lang w:val="en-AU" w:eastAsia="en-GB"/>
        </w:rPr>
        <w:t>e</w:t>
      </w:r>
      <w:r w:rsidR="00292015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project</w:t>
      </w:r>
      <w:r>
        <w:rPr>
          <w:rFonts w:ascii="Arial" w:hAnsi="Arial" w:cs="Arial"/>
          <w:color w:val="000000"/>
          <w:sz w:val="24"/>
          <w:szCs w:val="24"/>
          <w:lang w:val="en-AU" w:eastAsia="en-GB"/>
        </w:rPr>
        <w:t>.</w:t>
      </w:r>
    </w:p>
    <w:p w14:paraId="4C1BC89D" w14:textId="08369E31" w:rsidR="00292015" w:rsidRPr="00292015" w:rsidRDefault="00292015" w:rsidP="000240B1">
      <w:pPr>
        <w:widowControl/>
        <w:numPr>
          <w:ilvl w:val="0"/>
          <w:numId w:val="43"/>
        </w:numPr>
        <w:spacing w:line="240" w:lineRule="auto"/>
        <w:rPr>
          <w:rFonts w:ascii="Arial" w:hAnsi="Arial" w:cs="Arial"/>
          <w:color w:val="000000"/>
          <w:sz w:val="24"/>
          <w:szCs w:val="24"/>
          <w:lang w:val="en-AU" w:eastAsia="en-GB"/>
        </w:rPr>
      </w:pPr>
      <w:r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Communication</w:t>
      </w:r>
      <w:r w:rsidR="008E19A7" w:rsidRPr="008E19A7">
        <w:rPr>
          <w:rFonts w:ascii="Arial" w:hAnsi="Arial" w:cs="Arial"/>
          <w:color w:val="FFFFFF" w:themeColor="background1"/>
          <w:sz w:val="24"/>
          <w:szCs w:val="24"/>
          <w:lang w:val="en-AU" w:eastAsia="en-GB"/>
        </w:rPr>
        <w:t>a</w:t>
      </w:r>
      <w:r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aspects</w:t>
      </w:r>
      <w:r w:rsidR="008E19A7" w:rsidRPr="008E19A7">
        <w:rPr>
          <w:rFonts w:ascii="Arial" w:hAnsi="Arial" w:cs="Arial"/>
          <w:color w:val="FFFFFF" w:themeColor="background1"/>
          <w:sz w:val="24"/>
          <w:szCs w:val="24"/>
          <w:lang w:val="en-AU" w:eastAsia="en-GB"/>
        </w:rPr>
        <w:t>a</w:t>
      </w:r>
      <w:r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 xml:space="preserve">will dependably </w:t>
      </w:r>
      <w:proofErr w:type="spellStart"/>
      <w:r w:rsidR="008E19A7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use</w:t>
      </w:r>
      <w:r w:rsidR="008E19A7">
        <w:rPr>
          <w:rFonts w:ascii="Arial" w:hAnsi="Arial" w:cs="Arial"/>
          <w:color w:val="FFFFFF" w:themeColor="background1"/>
          <w:sz w:val="24"/>
          <w:szCs w:val="24"/>
          <w:lang w:val="en-AU" w:eastAsia="en-GB"/>
        </w:rPr>
        <w:t>t</w:t>
      </w:r>
      <w:r w:rsidR="008E19A7"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throughout</w:t>
      </w:r>
      <w:proofErr w:type="spellEnd"/>
      <w:r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 xml:space="preserve"> each and every task</w:t>
      </w:r>
      <w:r w:rsidR="000240B1">
        <w:rPr>
          <w:rFonts w:ascii="Arial" w:hAnsi="Arial" w:cs="Arial"/>
          <w:color w:val="000000"/>
          <w:sz w:val="24"/>
          <w:szCs w:val="24"/>
          <w:lang w:val="en-AU" w:eastAsia="en-GB"/>
        </w:rPr>
        <w:t>.</w:t>
      </w:r>
    </w:p>
    <w:p w14:paraId="60EC13E3" w14:textId="77777777" w:rsidR="00292015" w:rsidRPr="00292015" w:rsidRDefault="00292015" w:rsidP="000240B1">
      <w:pPr>
        <w:widowControl/>
        <w:numPr>
          <w:ilvl w:val="0"/>
          <w:numId w:val="43"/>
        </w:numPr>
        <w:spacing w:line="240" w:lineRule="auto"/>
        <w:rPr>
          <w:rFonts w:ascii="Arial" w:hAnsi="Arial" w:cs="Arial"/>
          <w:color w:val="000000"/>
          <w:sz w:val="24"/>
          <w:szCs w:val="24"/>
          <w:lang w:val="en-AU" w:eastAsia="en-GB"/>
        </w:rPr>
      </w:pPr>
      <w:r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Key aspects of this task will be feedback, motivation, collaboration and support </w:t>
      </w:r>
    </w:p>
    <w:p w14:paraId="5BC3D809" w14:textId="6ACFBAC2" w:rsidR="00292015" w:rsidRPr="00292015" w:rsidRDefault="00292015" w:rsidP="000240B1">
      <w:pPr>
        <w:widowControl/>
        <w:numPr>
          <w:ilvl w:val="0"/>
          <w:numId w:val="43"/>
        </w:numPr>
        <w:spacing w:line="240" w:lineRule="auto"/>
        <w:rPr>
          <w:rFonts w:ascii="Arial" w:hAnsi="Arial" w:cs="Arial"/>
          <w:color w:val="000000"/>
          <w:sz w:val="24"/>
          <w:szCs w:val="24"/>
          <w:lang w:val="en-AU" w:eastAsia="en-GB"/>
        </w:rPr>
      </w:pPr>
      <w:r w:rsidRPr="00292015">
        <w:rPr>
          <w:rFonts w:ascii="Arial" w:hAnsi="Arial" w:cs="Arial"/>
          <w:color w:val="000000"/>
          <w:sz w:val="24"/>
          <w:szCs w:val="24"/>
          <w:lang w:val="en-AU" w:eastAsia="en-GB"/>
        </w:rPr>
        <w:t>All the appropriate task will be accomplished timely and there will be a feedback under each and every conducted task</w:t>
      </w:r>
      <w:r w:rsidR="000240B1">
        <w:rPr>
          <w:rFonts w:ascii="Arial" w:hAnsi="Arial" w:cs="Arial"/>
          <w:color w:val="000000"/>
          <w:sz w:val="24"/>
          <w:szCs w:val="24"/>
          <w:lang w:val="en-AU" w:eastAsia="en-GB"/>
        </w:rPr>
        <w:t>.</w:t>
      </w:r>
    </w:p>
    <w:p w14:paraId="63FBDC03" w14:textId="16BE26B7" w:rsidR="000561FC" w:rsidRDefault="000561FC" w:rsidP="00292015">
      <w:pPr>
        <w:pStyle w:val="InfoBlue"/>
      </w:pPr>
    </w:p>
    <w:p w14:paraId="503449A3" w14:textId="77777777" w:rsidR="00B62EF7" w:rsidRDefault="00B62EF7" w:rsidP="00B62EF7">
      <w:pPr>
        <w:pStyle w:val="BodyText"/>
        <w:ind w:left="360"/>
        <w:rPr>
          <w:color w:val="0000FF"/>
        </w:rPr>
      </w:pPr>
    </w:p>
    <w:p w14:paraId="00F9D74C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32E83713" w14:textId="1A6B257B" w:rsidR="00292015" w:rsidRPr="00292015" w:rsidRDefault="00292015" w:rsidP="00292015">
      <w:pPr>
        <w:pStyle w:val="BodyText"/>
        <w:ind w:left="360"/>
        <w:rPr>
          <w:rFonts w:ascii="Arial" w:hAnsi="Arial" w:cs="Arial"/>
          <w:color w:val="000000" w:themeColor="text1"/>
          <w:sz w:val="24"/>
          <w:szCs w:val="24"/>
          <w:lang w:val="en-AU"/>
        </w:rPr>
      </w:pPr>
      <w:r w:rsidRPr="00292015">
        <w:rPr>
          <w:rFonts w:ascii="Arial" w:hAnsi="Arial" w:cs="Arial"/>
          <w:color w:val="000000" w:themeColor="text1"/>
          <w:sz w:val="24"/>
          <w:szCs w:val="24"/>
          <w:lang w:val="en-AU"/>
        </w:rPr>
        <w:t xml:space="preserve">All the works which are done by the team member will be reviewed timely on interact and also by wiki &amp; </w:t>
      </w:r>
      <w:r w:rsidR="00132C24" w:rsidRPr="00292015">
        <w:rPr>
          <w:rFonts w:ascii="Arial" w:hAnsi="Arial" w:cs="Arial"/>
          <w:color w:val="000000" w:themeColor="text1"/>
          <w:sz w:val="24"/>
          <w:szCs w:val="24"/>
          <w:lang w:val="en-AU"/>
        </w:rPr>
        <w:t>GitHub</w:t>
      </w:r>
      <w:r w:rsidRPr="00292015">
        <w:rPr>
          <w:rFonts w:ascii="Arial" w:hAnsi="Arial" w:cs="Arial"/>
          <w:color w:val="000000" w:themeColor="text1"/>
          <w:sz w:val="24"/>
          <w:szCs w:val="24"/>
          <w:lang w:val="en-AU"/>
        </w:rPr>
        <w:t xml:space="preserve"> by the entire team. </w:t>
      </w:r>
    </w:p>
    <w:p w14:paraId="1195AEB8" w14:textId="169EDED9" w:rsidR="00292015" w:rsidRPr="00292015" w:rsidRDefault="00292015" w:rsidP="00292015">
      <w:pPr>
        <w:pStyle w:val="BodyText"/>
        <w:ind w:left="360"/>
        <w:rPr>
          <w:rFonts w:ascii="Arial" w:hAnsi="Arial" w:cs="Arial"/>
          <w:color w:val="000000" w:themeColor="text1"/>
          <w:sz w:val="24"/>
          <w:szCs w:val="24"/>
          <w:lang w:val="en-AU"/>
        </w:rPr>
      </w:pPr>
      <w:r w:rsidRPr="00292015">
        <w:rPr>
          <w:rFonts w:ascii="Arial" w:hAnsi="Arial" w:cs="Arial"/>
          <w:color w:val="000000" w:themeColor="text1"/>
          <w:sz w:val="24"/>
          <w:szCs w:val="24"/>
          <w:lang w:val="en-AU"/>
        </w:rPr>
        <w:t>Team member should discuss all the achievements and drawbacks on meetings and discuss the feedbacks </w:t>
      </w:r>
    </w:p>
    <w:p w14:paraId="365C8204" w14:textId="67D7F216" w:rsidR="00292015" w:rsidRPr="00292015" w:rsidRDefault="00292015" w:rsidP="00292015">
      <w:pPr>
        <w:pStyle w:val="BodyText"/>
        <w:ind w:left="360"/>
        <w:rPr>
          <w:rFonts w:ascii="Arial" w:hAnsi="Arial" w:cs="Arial"/>
          <w:color w:val="000000" w:themeColor="text1"/>
          <w:sz w:val="24"/>
          <w:szCs w:val="24"/>
          <w:lang w:val="en-AU"/>
        </w:rPr>
      </w:pPr>
      <w:r w:rsidRPr="00292015">
        <w:rPr>
          <w:rFonts w:ascii="Arial" w:hAnsi="Arial" w:cs="Arial"/>
          <w:color w:val="000000" w:themeColor="text1"/>
          <w:sz w:val="24"/>
          <w:szCs w:val="24"/>
          <w:lang w:val="en-AU"/>
        </w:rPr>
        <w:t>Each and every member will be monitored under their participation </w:t>
      </w:r>
    </w:p>
    <w:p w14:paraId="15F49DA3" w14:textId="77777777" w:rsidR="00292015" w:rsidRPr="00292015" w:rsidRDefault="00292015" w:rsidP="00292015">
      <w:pPr>
        <w:pStyle w:val="BodyText"/>
        <w:ind w:left="360"/>
        <w:rPr>
          <w:rFonts w:ascii="Arial" w:hAnsi="Arial" w:cs="Arial"/>
          <w:color w:val="0000FF"/>
          <w:sz w:val="24"/>
          <w:szCs w:val="24"/>
          <w:lang w:val="en-AU"/>
        </w:rPr>
      </w:pPr>
      <w:r w:rsidRPr="00292015">
        <w:rPr>
          <w:rFonts w:ascii="Arial" w:hAnsi="Arial" w:cs="Arial"/>
          <w:color w:val="0000FF"/>
          <w:sz w:val="24"/>
          <w:szCs w:val="24"/>
          <w:lang w:val="en-AU"/>
        </w:rPr>
        <w:t> </w:t>
      </w:r>
    </w:p>
    <w:p w14:paraId="011FD831" w14:textId="28EAEED8" w:rsidR="00C40D04" w:rsidRDefault="00C40D04" w:rsidP="008E19A7">
      <w:pPr>
        <w:pStyle w:val="BodyText"/>
        <w:ind w:left="0"/>
        <w:rPr>
          <w:color w:val="0000FF"/>
        </w:rPr>
      </w:pPr>
      <w:bookmarkStart w:id="1" w:name="_GoBack"/>
      <w:bookmarkEnd w:id="1"/>
    </w:p>
    <w:p w14:paraId="094C6D25" w14:textId="5403E52E" w:rsidR="00132C24" w:rsidRDefault="00132C24" w:rsidP="00977FFC">
      <w:pPr>
        <w:pStyle w:val="BodyText"/>
        <w:ind w:left="360"/>
        <w:rPr>
          <w:color w:val="0000FF"/>
        </w:rPr>
      </w:pPr>
    </w:p>
    <w:p w14:paraId="347BED27" w14:textId="1145CA09" w:rsidR="00132C24" w:rsidRDefault="00132C24" w:rsidP="00977FFC">
      <w:pPr>
        <w:pStyle w:val="BodyText"/>
        <w:ind w:left="360"/>
        <w:rPr>
          <w:color w:val="0000FF"/>
        </w:rPr>
      </w:pPr>
    </w:p>
    <w:p w14:paraId="3D647F15" w14:textId="536C0ADD" w:rsidR="00132C24" w:rsidRDefault="00132C24" w:rsidP="00977FFC">
      <w:pPr>
        <w:pStyle w:val="BodyText"/>
        <w:ind w:left="360"/>
        <w:rPr>
          <w:color w:val="0000FF"/>
        </w:rPr>
      </w:pPr>
    </w:p>
    <w:p w14:paraId="72E9B000" w14:textId="0A11E98A" w:rsidR="00132C24" w:rsidRDefault="00132C24" w:rsidP="00977FFC">
      <w:pPr>
        <w:pStyle w:val="BodyText"/>
        <w:ind w:left="360"/>
        <w:rPr>
          <w:color w:val="0000FF"/>
        </w:rPr>
      </w:pPr>
    </w:p>
    <w:p w14:paraId="3DB573D7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6393E09B" w14:textId="0FB8D2BC" w:rsidR="00A15332" w:rsidRPr="00132C24" w:rsidRDefault="00A15332" w:rsidP="00612E0C">
      <w:pPr>
        <w:pStyle w:val="BodyText"/>
        <w:ind w:left="360"/>
        <w:rPr>
          <w:rFonts w:ascii="Arial" w:hAnsi="Arial" w:cs="Arial"/>
          <w:sz w:val="24"/>
          <w:szCs w:val="24"/>
        </w:rPr>
      </w:pPr>
    </w:p>
    <w:tbl>
      <w:tblPr>
        <w:tblW w:w="10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984"/>
        <w:gridCol w:w="1701"/>
        <w:gridCol w:w="1418"/>
        <w:gridCol w:w="1417"/>
        <w:gridCol w:w="851"/>
        <w:gridCol w:w="992"/>
        <w:gridCol w:w="1276"/>
      </w:tblGrid>
      <w:tr w:rsidR="00132C24" w:rsidRPr="00132C24" w14:paraId="010856D5" w14:textId="77777777" w:rsidTr="00132C24">
        <w:trPr>
          <w:trHeight w:val="72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67606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lastRenderedPageBreak/>
              <w:t>Work Item 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ABA44" w14:textId="77777777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Name or key words of 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8A6BC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Outcome</w:t>
            </w:r>
          </w:p>
        </w:tc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4094" w14:textId="77777777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State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75623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Assigned to (name)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07DE5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Estimated Hours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735D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Hours worked 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80F7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Estimate of hours remaining </w:t>
            </w:r>
          </w:p>
        </w:tc>
      </w:tr>
      <w:tr w:rsidR="003E63AC" w:rsidRPr="00132C24" w14:paraId="63ED4FF7" w14:textId="77777777" w:rsidTr="00132C24">
        <w:trPr>
          <w:trHeight w:val="255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C75A" w14:textId="77777777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1.1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79459" w14:textId="02209C34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Create Team Coders</w:t>
            </w:r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 xml:space="preserve"> Group official email address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2F8AB" w14:textId="24EE0493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Future all correspondence do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es</w:t>
            </w: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 xml:space="preserve"> utilizing official email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  <w:p w14:paraId="2E3A85E6" w14:textId="77777777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F90DD" w14:textId="71FC28D6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</w:t>
            </w:r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>ompleted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DD4C2" w14:textId="19390555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Dushan</w:t>
            </w:r>
            <w:proofErr w:type="spellEnd"/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80021" w14:textId="605B79D8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1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9A9CF" w14:textId="396CC29C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0.5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45067" w14:textId="58BD799E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0.5</w:t>
            </w:r>
          </w:p>
        </w:tc>
      </w:tr>
      <w:tr w:rsidR="003E63AC" w:rsidRPr="00132C24" w14:paraId="2A32A25D" w14:textId="77777777" w:rsidTr="00132C24">
        <w:trPr>
          <w:trHeight w:val="579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19AB0" w14:textId="77777777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  <w:p w14:paraId="7E381140" w14:textId="77777777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1.2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AB0BF" w14:textId="3283FA33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Establish communication m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echanism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7A6B6" w14:textId="40792D38" w:rsidR="00472B61" w:rsidRPr="00472B61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Build up common specialized technique to do update day to day activit</w:t>
            </w:r>
            <w:r w:rsidR="00CB619A">
              <w:rPr>
                <w:rFonts w:ascii="Arial" w:hAnsi="Arial" w:cs="Arial"/>
                <w:sz w:val="24"/>
                <w:szCs w:val="24"/>
                <w:lang w:val="en-AU"/>
              </w:rPr>
              <w:t>i</w:t>
            </w: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es with respect to gathering and exchange thoughts with each other.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C34CB1" w14:textId="766BFFA1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 xml:space="preserve"> Com</w:t>
            </w:r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>pleted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61DB19" w14:textId="51A0EBC8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Dushan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F1BC9" w14:textId="25823937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1</w:t>
            </w:r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79AF5C" w14:textId="0FD9B97E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491EE2" w14:textId="2EADC754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0</w:t>
            </w:r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</w:tr>
      <w:tr w:rsidR="003E63AC" w:rsidRPr="00132C24" w14:paraId="458A1959" w14:textId="77777777" w:rsidTr="00132C24">
        <w:trPr>
          <w:trHeight w:val="255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D84BC" w14:textId="77777777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1.4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7A0754" w14:textId="12DA0AA8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 xml:space="preserve">Create 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 xml:space="preserve">version control 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 xml:space="preserve">method 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>(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GitHub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7CBA0" w14:textId="16777ACA" w:rsidR="00472B61" w:rsidRPr="00472B61" w:rsidRDefault="00CB619A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sz w:val="24"/>
                <w:szCs w:val="24"/>
                <w:lang w:val="en-AU"/>
              </w:rPr>
              <w:t>Commit codes in future.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B961C" w14:textId="1C2116E4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Completed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4AA56F" w14:textId="520820CF" w:rsidR="00472B61" w:rsidRPr="00472B61" w:rsidRDefault="00CB619A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AU"/>
              </w:rPr>
              <w:t>Dushan,Sulthan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9776E" w14:textId="77777777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78435" w14:textId="77777777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7EFDF" w14:textId="77777777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</w:tr>
      <w:tr w:rsidR="003E63AC" w:rsidRPr="00132C24" w14:paraId="61BF63A1" w14:textId="77777777" w:rsidTr="00132C24">
        <w:trPr>
          <w:trHeight w:val="255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B5547" w14:textId="4811E339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1.</w:t>
            </w:r>
            <w:r w:rsidR="00132C24">
              <w:rPr>
                <w:rFonts w:ascii="Arial" w:hAnsi="Arial" w:cs="Arial"/>
                <w:sz w:val="24"/>
                <w:szCs w:val="24"/>
                <w:lang w:val="en-AU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37EDB" w14:textId="0C57CE7D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Create Project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46EA" w14:textId="719047E4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Help to organise and keep everyone on track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7B510E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Completed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E15BF4" w14:textId="1EB51B24" w:rsidR="00472B61" w:rsidRPr="00472B61" w:rsidRDefault="003E63AC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Sulthan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17F9F" w14:textId="56B94772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D9EAC0" w14:textId="1CF6D77A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0FA87B" w14:textId="44B52ED9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3E63AC" w:rsidRPr="00132C24">
              <w:rPr>
                <w:rFonts w:ascii="Arial" w:hAnsi="Arial" w:cs="Arial"/>
                <w:sz w:val="24"/>
                <w:szCs w:val="24"/>
                <w:lang w:val="en-AU"/>
              </w:rPr>
              <w:t>1</w:t>
            </w:r>
          </w:p>
        </w:tc>
      </w:tr>
      <w:tr w:rsidR="00482970" w:rsidRPr="00132C24" w14:paraId="564645D3" w14:textId="77777777" w:rsidTr="00132C24">
        <w:trPr>
          <w:trHeight w:val="255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EB895" w14:textId="43D4D8E3" w:rsidR="00482970" w:rsidRPr="00132C24" w:rsidRDefault="00482970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1.</w:t>
            </w:r>
            <w:r w:rsidR="00132C24">
              <w:rPr>
                <w:rFonts w:ascii="Arial" w:hAnsi="Arial" w:cs="Arial"/>
                <w:sz w:val="24"/>
                <w:szCs w:val="24"/>
                <w:lang w:val="en-AU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3BFE1A" w14:textId="5709609E" w:rsidR="00482970" w:rsidRPr="00132C24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Create Project Charter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FFA58" w14:textId="4D3D45F2" w:rsidR="00482970" w:rsidRPr="00132C24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Measure success of project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83E613" w14:textId="2553B265" w:rsidR="00482970" w:rsidRPr="00132C24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Completed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1E3427" w14:textId="1AFB508F" w:rsidR="00482970" w:rsidRPr="00132C24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Dushan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3A06C" w14:textId="364E365F" w:rsidR="00482970" w:rsidRPr="00132C24" w:rsidRDefault="00482970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EE2A6C" w14:textId="7188B73C" w:rsidR="00482970" w:rsidRPr="00132C24" w:rsidRDefault="00482970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DE4D3F" w14:textId="24EA5D5A" w:rsidR="00482970" w:rsidRPr="00132C24" w:rsidRDefault="00482970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1</w:t>
            </w:r>
          </w:p>
        </w:tc>
      </w:tr>
      <w:tr w:rsidR="003E63AC" w:rsidRPr="00132C24" w14:paraId="3FF2C89F" w14:textId="77777777" w:rsidTr="00132C24">
        <w:trPr>
          <w:trHeight w:val="255"/>
        </w:trPr>
        <w:tc>
          <w:tcPr>
            <w:tcW w:w="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DF561" w14:textId="77777777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  <w:p w14:paraId="5D9B2E34" w14:textId="7FD0A72C" w:rsidR="00472B61" w:rsidRPr="00472B61" w:rsidRDefault="00472B61" w:rsidP="00132C24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1.</w:t>
            </w:r>
            <w:r w:rsidR="00132C24">
              <w:rPr>
                <w:rFonts w:ascii="Arial" w:hAnsi="Arial" w:cs="Arial"/>
                <w:sz w:val="24"/>
                <w:szCs w:val="24"/>
                <w:lang w:val="en-AU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4861ED" w14:textId="2EF819DB" w:rsidR="00472B61" w:rsidRPr="00472B61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Week 1 and 2 Review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17D30" w14:textId="77777777" w:rsidR="00472B61" w:rsidRPr="00472B61" w:rsidRDefault="00472B61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Review all tasks after completion </w:t>
            </w:r>
          </w:p>
          <w:p w14:paraId="398C8E34" w14:textId="77777777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382CB7" w14:textId="139C7276" w:rsidR="00472B61" w:rsidRPr="00472B61" w:rsidRDefault="00482970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132C24">
              <w:rPr>
                <w:rFonts w:ascii="Arial" w:hAnsi="Arial" w:cs="Arial"/>
                <w:sz w:val="24"/>
                <w:szCs w:val="24"/>
                <w:lang w:val="en-AU"/>
              </w:rPr>
              <w:t>Completed</w:t>
            </w:r>
            <w:r w:rsidR="00472B61"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861CA" w14:textId="4DC7A698" w:rsidR="00472B61" w:rsidRPr="00472B61" w:rsidRDefault="00CB619A" w:rsidP="00482970">
            <w:pPr>
              <w:pStyle w:val="BodyText"/>
              <w:spacing w:line="24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n-AU"/>
              </w:rPr>
              <w:t>Dushan,Sulthan</w:t>
            </w:r>
            <w:proofErr w:type="spellEnd"/>
            <w:proofErr w:type="gramEnd"/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5F25" w14:textId="228565F8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8AE355" w14:textId="72A59A08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402C5D" w14:textId="561314EC" w:rsidR="00472B61" w:rsidRPr="00472B61" w:rsidRDefault="00472B61" w:rsidP="00482970">
            <w:pPr>
              <w:pStyle w:val="BodyText"/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472B61">
              <w:rPr>
                <w:rFonts w:ascii="Arial" w:hAnsi="Arial" w:cs="Arial"/>
                <w:sz w:val="24"/>
                <w:szCs w:val="24"/>
                <w:lang w:val="en-AU"/>
              </w:rPr>
              <w:t> </w:t>
            </w:r>
            <w:r w:rsidR="00482970" w:rsidRPr="00132C24">
              <w:rPr>
                <w:rFonts w:ascii="Arial" w:hAnsi="Arial" w:cs="Arial"/>
                <w:sz w:val="24"/>
                <w:szCs w:val="24"/>
                <w:lang w:val="en-AU"/>
              </w:rPr>
              <w:t>0</w:t>
            </w:r>
          </w:p>
        </w:tc>
      </w:tr>
    </w:tbl>
    <w:p w14:paraId="30A289F2" w14:textId="77777777" w:rsidR="00D8366F" w:rsidRDefault="00D8366F" w:rsidP="00132C24">
      <w:pPr>
        <w:pStyle w:val="Heading1"/>
        <w:sectPr w:rsidR="00D8366F" w:rsidSect="004D621B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692E44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61105938" w14:textId="032A0C60" w:rsidR="00D8366F" w:rsidRPr="000240B1" w:rsidRDefault="000245C9" w:rsidP="000240B1">
      <w:pPr>
        <w:pStyle w:val="InfoBlue"/>
        <w:rPr>
          <w:vanish w:val="0"/>
        </w:rPr>
      </w:pPr>
      <w:r>
        <w:rPr>
          <w:vanish w:val="0"/>
        </w:rPr>
        <w:t xml:space="preserve"> </w:t>
      </w: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9"/>
        <w:gridCol w:w="1439"/>
        <w:gridCol w:w="4792"/>
      </w:tblGrid>
      <w:tr w:rsidR="00D8366F" w:rsidRPr="00132C24" w14:paraId="404C002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3BB56D" w14:textId="77777777" w:rsidR="00D8366F" w:rsidRPr="00132C24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24"/>
                <w:szCs w:val="24"/>
                <w:lang w:eastAsia="ja-JP"/>
              </w:rPr>
            </w:pPr>
            <w:r w:rsidRPr="00132C24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ABE8A5" w14:textId="77777777" w:rsidR="00D8366F" w:rsidRPr="00132C24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24"/>
                <w:szCs w:val="24"/>
                <w:lang w:eastAsia="ja-JP"/>
              </w:rPr>
            </w:pPr>
            <w:r w:rsidRPr="00132C24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A08D7CE" w14:textId="77777777" w:rsidR="00D8366F" w:rsidRPr="00132C24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24"/>
                <w:szCs w:val="24"/>
                <w:lang w:eastAsia="ja-JP"/>
              </w:rPr>
            </w:pPr>
            <w:r w:rsidRPr="00132C24">
              <w:rPr>
                <w:rFonts w:ascii="Arial" w:hAnsi="Arial" w:cs="Arial"/>
                <w:b/>
                <w:sz w:val="24"/>
                <w:szCs w:val="24"/>
                <w:lang w:eastAsia="ja-JP"/>
              </w:rPr>
              <w:t>Notes</w:t>
            </w:r>
          </w:p>
        </w:tc>
      </w:tr>
      <w:tr w:rsidR="00D8366F" w:rsidRPr="00132C24" w14:paraId="0906C367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7656" w14:textId="3BDE25B3" w:rsidR="00D8366F" w:rsidRPr="00132C24" w:rsidRDefault="00482970">
            <w:pPr>
              <w:pStyle w:val="BodyTex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 xml:space="preserve">Lack of members in our team </w:t>
            </w:r>
          </w:p>
          <w:p w14:paraId="3EAFD8C6" w14:textId="0B450362" w:rsidR="0029705A" w:rsidRPr="00132C24" w:rsidRDefault="0029705A">
            <w:pPr>
              <w:pStyle w:val="BodyText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0BA1" w14:textId="3DCB56C2" w:rsidR="00D8366F" w:rsidRPr="00132C24" w:rsidRDefault="00482970">
            <w:pPr>
              <w:pStyle w:val="BodyTex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Pending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084F" w14:textId="1A12B7C7" w:rsidR="00D8366F" w:rsidRPr="00132C24" w:rsidRDefault="00482970">
            <w:pPr>
              <w:pStyle w:val="BodyTex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Looking for more software students to join our team.</w:t>
            </w:r>
          </w:p>
        </w:tc>
      </w:tr>
    </w:tbl>
    <w:p w14:paraId="6382EDE7" w14:textId="77777777" w:rsidR="00D8366F" w:rsidRPr="00132C24" w:rsidRDefault="00D8366F" w:rsidP="00D8366F">
      <w:pPr>
        <w:rPr>
          <w:rFonts w:ascii="Arial" w:hAnsi="Arial" w:cs="Arial"/>
          <w:sz w:val="24"/>
          <w:szCs w:val="24"/>
        </w:rPr>
      </w:pPr>
    </w:p>
    <w:p w14:paraId="30EDAC8E" w14:textId="77777777" w:rsidR="000245C9" w:rsidRPr="00132C24" w:rsidRDefault="000245C9" w:rsidP="000245C9">
      <w:pPr>
        <w:pStyle w:val="Heading1"/>
        <w:rPr>
          <w:rFonts w:cs="Arial"/>
          <w:szCs w:val="24"/>
        </w:rPr>
      </w:pPr>
      <w:r w:rsidRPr="00132C24">
        <w:rPr>
          <w:rFonts w:cs="Arial"/>
          <w:szCs w:val="24"/>
        </w:rPr>
        <w:t>6.  Assessment</w:t>
      </w:r>
    </w:p>
    <w:p w14:paraId="2901A42C" w14:textId="545911A7" w:rsidR="00766B33" w:rsidRPr="00132C24" w:rsidRDefault="00766B33" w:rsidP="000245C9">
      <w:pPr>
        <w:pStyle w:val="InfoBlue"/>
        <w:rPr>
          <w:rFonts w:ascii="Arial" w:hAnsi="Arial" w:cs="Arial"/>
          <w:vanish w:val="0"/>
          <w:sz w:val="24"/>
          <w:szCs w:val="24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132C24" w14:paraId="6BDDA8FA" w14:textId="77777777">
        <w:tc>
          <w:tcPr>
            <w:tcW w:w="1778" w:type="dxa"/>
          </w:tcPr>
          <w:p w14:paraId="3F03E4A1" w14:textId="77777777" w:rsidR="00766B33" w:rsidRPr="00132C24" w:rsidRDefault="00766B33" w:rsidP="001E146F">
            <w:pPr>
              <w:spacing w:before="40" w:after="40"/>
              <w:rPr>
                <w:rFonts w:ascii="Arial" w:hAnsi="Arial" w:cs="Arial"/>
                <w:bCs/>
                <w:sz w:val="24"/>
                <w:szCs w:val="24"/>
              </w:rPr>
            </w:pPr>
            <w:r w:rsidRPr="00132C24">
              <w:rPr>
                <w:rFonts w:ascii="Arial" w:hAnsi="Arial" w:cs="Arial"/>
                <w:bCs/>
                <w:sz w:val="24"/>
                <w:szCs w:val="24"/>
              </w:rPr>
              <w:t>Assessment target</w:t>
            </w:r>
          </w:p>
        </w:tc>
        <w:tc>
          <w:tcPr>
            <w:tcW w:w="3765" w:type="dxa"/>
          </w:tcPr>
          <w:p w14:paraId="74D38199" w14:textId="34BC113C" w:rsidR="003D32BA" w:rsidRPr="003D32BA" w:rsidRDefault="003D32BA" w:rsidP="003D32BA">
            <w:pPr>
              <w:spacing w:before="40" w:after="40"/>
              <w:rPr>
                <w:rFonts w:ascii="Arial" w:hAnsi="Arial" w:cs="Arial"/>
                <w:iCs/>
                <w:color w:val="0000FF"/>
                <w:sz w:val="24"/>
                <w:szCs w:val="24"/>
                <w:lang w:val="en-AU"/>
              </w:rPr>
            </w:pPr>
            <w:r w:rsidRPr="003D32BA">
              <w:rPr>
                <w:rFonts w:ascii="Arial" w:hAnsi="Arial" w:cs="Arial"/>
                <w:iCs/>
                <w:color w:val="0000FF"/>
                <w:sz w:val="24"/>
                <w:szCs w:val="24"/>
                <w:lang w:val="en-AU"/>
              </w:rPr>
              <w:t>Group Formation,</w:t>
            </w:r>
            <w:r w:rsidR="00CB619A">
              <w:rPr>
                <w:rFonts w:ascii="Arial" w:hAnsi="Arial" w:cs="Arial"/>
                <w:iCs/>
                <w:color w:val="0000FF"/>
                <w:sz w:val="24"/>
                <w:szCs w:val="24"/>
                <w:lang w:val="en-AU"/>
              </w:rPr>
              <w:t xml:space="preserve"> </w:t>
            </w:r>
            <w:r w:rsidRPr="00132C24">
              <w:rPr>
                <w:rFonts w:ascii="Arial" w:hAnsi="Arial" w:cs="Arial"/>
                <w:iCs/>
                <w:color w:val="0000FF"/>
                <w:sz w:val="24"/>
                <w:szCs w:val="24"/>
                <w:lang w:val="en-AU"/>
              </w:rPr>
              <w:t>Create Project charter and plan, established communication mechanism and version control, Next meeting finalised.</w:t>
            </w:r>
          </w:p>
          <w:p w14:paraId="1366DA9E" w14:textId="6C61890C" w:rsidR="00766B33" w:rsidRPr="00132C24" w:rsidRDefault="00766B33" w:rsidP="001E146F">
            <w:pPr>
              <w:spacing w:before="40" w:after="40"/>
              <w:rPr>
                <w:rFonts w:ascii="Arial" w:hAnsi="Arial" w:cs="Arial"/>
                <w:bCs/>
                <w:iCs/>
                <w:sz w:val="24"/>
                <w:szCs w:val="24"/>
              </w:rPr>
            </w:pPr>
          </w:p>
        </w:tc>
      </w:tr>
      <w:tr w:rsidR="00766B33" w:rsidRPr="00132C24" w14:paraId="67D365A9" w14:textId="77777777">
        <w:tc>
          <w:tcPr>
            <w:tcW w:w="1778" w:type="dxa"/>
          </w:tcPr>
          <w:p w14:paraId="31A866E6" w14:textId="77777777" w:rsidR="00766B33" w:rsidRPr="00132C24" w:rsidRDefault="00766B33" w:rsidP="001E146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Assessment date</w:t>
            </w:r>
          </w:p>
        </w:tc>
        <w:tc>
          <w:tcPr>
            <w:tcW w:w="3765" w:type="dxa"/>
          </w:tcPr>
          <w:p w14:paraId="24804492" w14:textId="2EF4F962" w:rsidR="00766B33" w:rsidRPr="00132C24" w:rsidRDefault="003D32BA" w:rsidP="001E146F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 w:rsidRPr="00132C24">
              <w:rPr>
                <w:rFonts w:ascii="Arial" w:hAnsi="Arial" w:cs="Arial"/>
                <w:iCs/>
                <w:sz w:val="24"/>
                <w:szCs w:val="24"/>
              </w:rPr>
              <w:t>26/07/2019</w:t>
            </w:r>
          </w:p>
        </w:tc>
      </w:tr>
      <w:tr w:rsidR="00766B33" w:rsidRPr="00132C24" w14:paraId="65B6A50D" w14:textId="77777777">
        <w:tc>
          <w:tcPr>
            <w:tcW w:w="1778" w:type="dxa"/>
          </w:tcPr>
          <w:p w14:paraId="33EFEF51" w14:textId="77777777" w:rsidR="00766B33" w:rsidRPr="00132C24" w:rsidRDefault="00766B33" w:rsidP="001E146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Participants</w:t>
            </w:r>
          </w:p>
        </w:tc>
        <w:tc>
          <w:tcPr>
            <w:tcW w:w="3765" w:type="dxa"/>
          </w:tcPr>
          <w:p w14:paraId="16BCD7FC" w14:textId="689D62DD" w:rsidR="00766B33" w:rsidRPr="00132C24" w:rsidRDefault="003D32BA" w:rsidP="001E146F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proofErr w:type="spellStart"/>
            <w:r w:rsidRPr="00132C24">
              <w:rPr>
                <w:rFonts w:ascii="Arial" w:hAnsi="Arial" w:cs="Arial"/>
                <w:iCs/>
                <w:sz w:val="24"/>
                <w:szCs w:val="24"/>
              </w:rPr>
              <w:t>Dushan</w:t>
            </w:r>
            <w:proofErr w:type="spellEnd"/>
            <w:r w:rsidRPr="00132C24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proofErr w:type="spellStart"/>
            <w:r w:rsidRPr="00132C24">
              <w:rPr>
                <w:rFonts w:ascii="Arial" w:hAnsi="Arial" w:cs="Arial"/>
                <w:iCs/>
                <w:sz w:val="24"/>
                <w:szCs w:val="24"/>
              </w:rPr>
              <w:t>Sulthan</w:t>
            </w:r>
            <w:proofErr w:type="spellEnd"/>
          </w:p>
        </w:tc>
      </w:tr>
      <w:tr w:rsidR="00766B33" w:rsidRPr="00132C24" w14:paraId="5D7C5938" w14:textId="77777777">
        <w:tc>
          <w:tcPr>
            <w:tcW w:w="1778" w:type="dxa"/>
          </w:tcPr>
          <w:p w14:paraId="2AE6E101" w14:textId="77777777" w:rsidR="00766B33" w:rsidRPr="00132C24" w:rsidRDefault="00766B33" w:rsidP="001E146F">
            <w:pPr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132C24">
              <w:rPr>
                <w:rFonts w:ascii="Arial" w:hAnsi="Arial" w:cs="Arial"/>
                <w:sz w:val="24"/>
                <w:szCs w:val="24"/>
              </w:rPr>
              <w:t>Project status</w:t>
            </w:r>
          </w:p>
        </w:tc>
        <w:tc>
          <w:tcPr>
            <w:tcW w:w="3765" w:type="dxa"/>
          </w:tcPr>
          <w:p w14:paraId="7652B1CF" w14:textId="01E27B35" w:rsidR="00766B33" w:rsidRPr="00132C24" w:rsidRDefault="003D32BA" w:rsidP="001E146F">
            <w:pPr>
              <w:spacing w:before="40" w:after="40"/>
              <w:rPr>
                <w:rFonts w:ascii="Arial" w:hAnsi="Arial" w:cs="Arial"/>
                <w:iCs/>
                <w:sz w:val="24"/>
                <w:szCs w:val="24"/>
              </w:rPr>
            </w:pPr>
            <w:r w:rsidRPr="00132C24">
              <w:rPr>
                <w:rFonts w:ascii="Arial" w:hAnsi="Arial" w:cs="Arial"/>
                <w:iCs/>
                <w:sz w:val="24"/>
                <w:szCs w:val="24"/>
              </w:rPr>
              <w:t>Completed all tasks within timeframe.</w:t>
            </w:r>
          </w:p>
        </w:tc>
      </w:tr>
    </w:tbl>
    <w:p w14:paraId="06779F7A" w14:textId="77777777" w:rsidR="00766B33" w:rsidRPr="00132C24" w:rsidRDefault="00766B33" w:rsidP="00766B33">
      <w:pPr>
        <w:rPr>
          <w:rFonts w:ascii="Arial" w:hAnsi="Arial" w:cs="Arial"/>
          <w:sz w:val="24"/>
          <w:szCs w:val="24"/>
        </w:rPr>
      </w:pPr>
    </w:p>
    <w:p w14:paraId="362DAE8A" w14:textId="77777777" w:rsidR="00766B33" w:rsidRPr="00132C24" w:rsidRDefault="00766B33" w:rsidP="005F5C34">
      <w:pPr>
        <w:pStyle w:val="Heading2"/>
        <w:numPr>
          <w:ilvl w:val="0"/>
          <w:numId w:val="30"/>
        </w:numPr>
        <w:rPr>
          <w:rFonts w:cs="Arial"/>
          <w:sz w:val="24"/>
          <w:szCs w:val="24"/>
        </w:rPr>
      </w:pPr>
      <w:r w:rsidRPr="00132C24">
        <w:rPr>
          <w:rFonts w:cs="Arial"/>
          <w:sz w:val="24"/>
          <w:szCs w:val="24"/>
        </w:rPr>
        <w:t xml:space="preserve">Assessment against </w:t>
      </w:r>
      <w:r w:rsidR="005F5C34" w:rsidRPr="00132C24">
        <w:rPr>
          <w:rFonts w:cs="Arial"/>
          <w:sz w:val="24"/>
          <w:szCs w:val="24"/>
        </w:rPr>
        <w:t>o</w:t>
      </w:r>
      <w:r w:rsidRPr="00132C24">
        <w:rPr>
          <w:rFonts w:cs="Arial"/>
          <w:sz w:val="24"/>
          <w:szCs w:val="24"/>
        </w:rPr>
        <w:t>bjectives</w:t>
      </w:r>
    </w:p>
    <w:p w14:paraId="48CE258C" w14:textId="558F6B7E" w:rsidR="003D32BA" w:rsidRPr="00132C24" w:rsidRDefault="003D32BA" w:rsidP="003D32BA">
      <w:pPr>
        <w:pStyle w:val="InfoBluelistitem"/>
        <w:rPr>
          <w:rFonts w:ascii="Arial" w:hAnsi="Arial" w:cs="Arial"/>
          <w:color w:val="auto"/>
          <w:sz w:val="24"/>
          <w:szCs w:val="24"/>
        </w:rPr>
      </w:pPr>
      <w:r w:rsidRPr="00132C24">
        <w:rPr>
          <w:rFonts w:ascii="Arial" w:hAnsi="Arial" w:cs="Arial"/>
          <w:color w:val="auto"/>
          <w:sz w:val="24"/>
          <w:szCs w:val="24"/>
        </w:rPr>
        <w:t xml:space="preserve">Team </w:t>
      </w:r>
      <w:r w:rsidR="00CB619A">
        <w:rPr>
          <w:rFonts w:ascii="Arial" w:hAnsi="Arial" w:cs="Arial"/>
          <w:color w:val="auto"/>
          <w:sz w:val="24"/>
          <w:szCs w:val="24"/>
        </w:rPr>
        <w:t>formed in lecture time</w:t>
      </w:r>
      <w:r w:rsidRPr="00132C24">
        <w:rPr>
          <w:rFonts w:ascii="Arial" w:hAnsi="Arial" w:cs="Arial"/>
          <w:color w:val="auto"/>
          <w:sz w:val="24"/>
          <w:szCs w:val="24"/>
        </w:rPr>
        <w:t>,</w:t>
      </w:r>
      <w:r w:rsidRPr="00132C24">
        <w:rPr>
          <w:rFonts w:ascii="Arial" w:hAnsi="Arial" w:cs="Arial"/>
          <w:color w:val="auto"/>
          <w:sz w:val="24"/>
          <w:szCs w:val="24"/>
        </w:rPr>
        <w:t xml:space="preserve"> gathered and met each other.</w:t>
      </w:r>
    </w:p>
    <w:p w14:paraId="27834E8B" w14:textId="53F4FD43" w:rsidR="003D32BA" w:rsidRPr="00132C24" w:rsidRDefault="003D32BA" w:rsidP="003D32BA">
      <w:pPr>
        <w:pStyle w:val="InfoBluelistitem"/>
        <w:rPr>
          <w:rFonts w:ascii="Arial" w:hAnsi="Arial" w:cs="Arial"/>
          <w:color w:val="auto"/>
          <w:sz w:val="24"/>
          <w:szCs w:val="24"/>
          <w:lang w:val="en-AU"/>
        </w:rPr>
      </w:pPr>
      <w:r w:rsidRPr="003D32BA">
        <w:rPr>
          <w:rFonts w:ascii="Arial" w:hAnsi="Arial" w:cs="Arial"/>
          <w:color w:val="auto"/>
          <w:sz w:val="24"/>
          <w:szCs w:val="24"/>
          <w:lang w:val="en-AU"/>
        </w:rPr>
        <w:t xml:space="preserve">Next meeting </w:t>
      </w:r>
      <w:proofErr w:type="gramStart"/>
      <w:r w:rsidRPr="003D32BA">
        <w:rPr>
          <w:rFonts w:ascii="Arial" w:hAnsi="Arial" w:cs="Arial"/>
          <w:color w:val="auto"/>
          <w:sz w:val="24"/>
          <w:szCs w:val="24"/>
          <w:lang w:val="en-AU"/>
        </w:rPr>
        <w:t>date</w:t>
      </w:r>
      <w:r w:rsidR="00CB619A">
        <w:rPr>
          <w:rFonts w:ascii="Arial" w:hAnsi="Arial" w:cs="Arial"/>
          <w:color w:val="auto"/>
          <w:sz w:val="24"/>
          <w:szCs w:val="24"/>
          <w:lang w:val="en-AU"/>
        </w:rPr>
        <w:t>,</w:t>
      </w:r>
      <w:r w:rsidR="00CB619A" w:rsidRPr="00CB619A">
        <w:rPr>
          <w:rFonts w:ascii="Arial" w:hAnsi="Arial" w:cs="Arial"/>
          <w:color w:val="FFFFFF" w:themeColor="background1"/>
          <w:sz w:val="24"/>
          <w:szCs w:val="24"/>
          <w:lang w:val="en-AU"/>
        </w:rPr>
        <w:t>l</w:t>
      </w:r>
      <w:r w:rsidRPr="003D32BA">
        <w:rPr>
          <w:rFonts w:ascii="Arial" w:hAnsi="Arial" w:cs="Arial"/>
          <w:color w:val="auto"/>
          <w:sz w:val="24"/>
          <w:szCs w:val="24"/>
          <w:lang w:val="en-AU"/>
        </w:rPr>
        <w:t>location</w:t>
      </w:r>
      <w:proofErr w:type="gramEnd"/>
      <w:r w:rsidR="00CB619A">
        <w:rPr>
          <w:rFonts w:ascii="Arial" w:hAnsi="Arial" w:cs="Arial"/>
          <w:color w:val="auto"/>
          <w:sz w:val="24"/>
          <w:szCs w:val="24"/>
          <w:lang w:val="en-AU"/>
        </w:rPr>
        <w:t xml:space="preserve"> and time</w:t>
      </w:r>
      <w:r w:rsidRPr="003D32BA">
        <w:rPr>
          <w:rFonts w:ascii="Arial" w:hAnsi="Arial" w:cs="Arial"/>
          <w:color w:val="auto"/>
          <w:sz w:val="24"/>
          <w:szCs w:val="24"/>
          <w:lang w:val="en-AU"/>
        </w:rPr>
        <w:t xml:space="preserve"> </w:t>
      </w:r>
      <w:r w:rsidR="00CB619A">
        <w:rPr>
          <w:rFonts w:ascii="Arial" w:hAnsi="Arial" w:cs="Arial"/>
          <w:color w:val="auto"/>
          <w:sz w:val="24"/>
          <w:szCs w:val="24"/>
          <w:lang w:val="en-AU"/>
        </w:rPr>
        <w:t>finalized after discussing with subject supervisor and team leader.</w:t>
      </w:r>
    </w:p>
    <w:p w14:paraId="514FB03C" w14:textId="51B730B3" w:rsidR="003D32BA" w:rsidRPr="00132C24" w:rsidRDefault="003D32BA" w:rsidP="003D32BA">
      <w:pPr>
        <w:pStyle w:val="InfoBluelistitem"/>
        <w:rPr>
          <w:rFonts w:ascii="Arial" w:hAnsi="Arial" w:cs="Arial"/>
          <w:color w:val="auto"/>
          <w:sz w:val="24"/>
          <w:szCs w:val="24"/>
          <w:lang w:val="en-AU"/>
        </w:rPr>
      </w:pPr>
      <w:r w:rsidRPr="00132C24">
        <w:rPr>
          <w:rFonts w:ascii="Arial" w:hAnsi="Arial" w:cs="Arial"/>
          <w:color w:val="auto"/>
          <w:sz w:val="24"/>
          <w:szCs w:val="24"/>
          <w:lang w:val="en-AU"/>
        </w:rPr>
        <w:t>Created Project Charter and plan</w:t>
      </w:r>
    </w:p>
    <w:p w14:paraId="7BD420AF" w14:textId="54DE5E15" w:rsidR="003D32BA" w:rsidRPr="003D32BA" w:rsidRDefault="003D32BA" w:rsidP="003D32BA">
      <w:pPr>
        <w:pStyle w:val="InfoBluelistitem"/>
        <w:rPr>
          <w:rFonts w:ascii="Arial" w:hAnsi="Arial" w:cs="Arial"/>
          <w:color w:val="auto"/>
          <w:sz w:val="24"/>
          <w:szCs w:val="24"/>
          <w:lang w:val="en-AU"/>
        </w:rPr>
      </w:pPr>
      <w:r w:rsidRPr="00132C24">
        <w:rPr>
          <w:rFonts w:ascii="Arial" w:hAnsi="Arial" w:cs="Arial"/>
          <w:color w:val="auto"/>
          <w:sz w:val="24"/>
          <w:szCs w:val="24"/>
          <w:lang w:val="en-AU"/>
        </w:rPr>
        <w:t>Communication mechanism and version control method established.</w:t>
      </w:r>
    </w:p>
    <w:p w14:paraId="7368E670" w14:textId="1401176F" w:rsidR="003D32BA" w:rsidRPr="003D32BA" w:rsidRDefault="003D32BA" w:rsidP="003D32BA">
      <w:pPr>
        <w:pStyle w:val="InfoBluelistitem"/>
        <w:rPr>
          <w:rFonts w:ascii="Arial" w:hAnsi="Arial" w:cs="Arial"/>
          <w:color w:val="auto"/>
          <w:sz w:val="24"/>
          <w:szCs w:val="24"/>
          <w:lang w:val="en-AU"/>
        </w:rPr>
      </w:pPr>
      <w:r w:rsidRPr="003D32BA">
        <w:rPr>
          <w:rFonts w:ascii="Arial" w:hAnsi="Arial" w:cs="Arial"/>
          <w:color w:val="auto"/>
          <w:sz w:val="24"/>
          <w:szCs w:val="24"/>
          <w:lang w:val="en-AU"/>
        </w:rPr>
        <w:t>Each member has exchanged contact details of each individuals</w:t>
      </w:r>
    </w:p>
    <w:p w14:paraId="5FF03257" w14:textId="7A7CC256" w:rsidR="003D32BA" w:rsidRPr="00132C24" w:rsidRDefault="003D32BA" w:rsidP="005F5C34">
      <w:pPr>
        <w:pStyle w:val="InfoBluelistitem"/>
        <w:rPr>
          <w:rFonts w:ascii="Arial" w:hAnsi="Arial" w:cs="Arial"/>
          <w:sz w:val="24"/>
          <w:szCs w:val="24"/>
        </w:rPr>
      </w:pPr>
    </w:p>
    <w:p w14:paraId="022034C7" w14:textId="180CA05A" w:rsidR="00766B33" w:rsidRPr="00132C24" w:rsidRDefault="00766B33" w:rsidP="005F5C34">
      <w:pPr>
        <w:pStyle w:val="Heading2"/>
        <w:numPr>
          <w:ilvl w:val="0"/>
          <w:numId w:val="29"/>
        </w:numPr>
        <w:rPr>
          <w:rFonts w:cs="Arial"/>
          <w:sz w:val="24"/>
          <w:szCs w:val="24"/>
        </w:rPr>
      </w:pPr>
      <w:r w:rsidRPr="00132C24">
        <w:rPr>
          <w:rFonts w:cs="Arial"/>
          <w:sz w:val="24"/>
          <w:szCs w:val="24"/>
        </w:rPr>
        <w:t>Work Items</w:t>
      </w:r>
      <w:r w:rsidR="005F5C34" w:rsidRPr="00132C24">
        <w:rPr>
          <w:rFonts w:cs="Arial"/>
          <w:sz w:val="24"/>
          <w:szCs w:val="24"/>
        </w:rPr>
        <w:t xml:space="preserve">: </w:t>
      </w:r>
      <w:r w:rsidRPr="00132C24">
        <w:rPr>
          <w:rFonts w:cs="Arial"/>
          <w:sz w:val="24"/>
          <w:szCs w:val="24"/>
        </w:rPr>
        <w:t>Plan</w:t>
      </w:r>
      <w:r w:rsidR="005F5C34" w:rsidRPr="00132C24">
        <w:rPr>
          <w:rFonts w:cs="Arial"/>
          <w:sz w:val="24"/>
          <w:szCs w:val="24"/>
        </w:rPr>
        <w:t>ned</w:t>
      </w:r>
      <w:r w:rsidRPr="00132C24">
        <w:rPr>
          <w:rFonts w:cs="Arial"/>
          <w:sz w:val="24"/>
          <w:szCs w:val="24"/>
        </w:rPr>
        <w:t xml:space="preserve"> </w:t>
      </w:r>
      <w:r w:rsidR="005F5C34" w:rsidRPr="00132C24">
        <w:rPr>
          <w:rFonts w:cs="Arial"/>
          <w:sz w:val="24"/>
          <w:szCs w:val="24"/>
        </w:rPr>
        <w:t>compared to a</w:t>
      </w:r>
      <w:r w:rsidRPr="00132C24">
        <w:rPr>
          <w:rFonts w:cs="Arial"/>
          <w:sz w:val="24"/>
          <w:szCs w:val="24"/>
        </w:rPr>
        <w:t>ctual</w:t>
      </w:r>
      <w:r w:rsidR="001E146F" w:rsidRPr="00132C24">
        <w:rPr>
          <w:rFonts w:cs="Arial"/>
          <w:sz w:val="24"/>
          <w:szCs w:val="24"/>
        </w:rPr>
        <w:t>ly completed</w:t>
      </w:r>
    </w:p>
    <w:p w14:paraId="377057E4" w14:textId="6BE88C55" w:rsidR="00132C24" w:rsidRPr="00132C24" w:rsidRDefault="00132C24" w:rsidP="00132C24">
      <w:pPr>
        <w:rPr>
          <w:rFonts w:ascii="Arial" w:hAnsi="Arial" w:cs="Arial"/>
          <w:sz w:val="24"/>
          <w:szCs w:val="24"/>
        </w:rPr>
      </w:pPr>
    </w:p>
    <w:p w14:paraId="535C9628" w14:textId="12014024" w:rsidR="00132C24" w:rsidRPr="00132C24" w:rsidRDefault="00132C24" w:rsidP="00132C24">
      <w:pPr>
        <w:ind w:left="720"/>
        <w:rPr>
          <w:rFonts w:ascii="Arial" w:hAnsi="Arial" w:cs="Arial"/>
          <w:sz w:val="24"/>
          <w:szCs w:val="24"/>
        </w:rPr>
      </w:pPr>
      <w:r w:rsidRPr="00132C24">
        <w:rPr>
          <w:rFonts w:ascii="Arial" w:hAnsi="Arial" w:cs="Arial"/>
          <w:sz w:val="24"/>
          <w:szCs w:val="24"/>
        </w:rPr>
        <w:t>Everything Completed on time and below are some important links to access the work.</w:t>
      </w:r>
    </w:p>
    <w:p w14:paraId="4AF9998C" w14:textId="2236959C" w:rsidR="003D32BA" w:rsidRPr="00132C24" w:rsidRDefault="003D32BA" w:rsidP="003D32BA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132C24">
        <w:rPr>
          <w:rFonts w:ascii="Arial" w:hAnsi="Arial" w:cs="Arial"/>
          <w:sz w:val="24"/>
          <w:szCs w:val="24"/>
        </w:rPr>
        <w:t>TeamCoders</w:t>
      </w:r>
      <w:r w:rsidRPr="00132C24">
        <w:rPr>
          <w:rFonts w:ascii="Arial" w:hAnsi="Arial" w:cs="Arial"/>
          <w:sz w:val="24"/>
          <w:szCs w:val="24"/>
        </w:rPr>
        <w:t xml:space="preserve"> official email has been created and given email address is: </w:t>
      </w:r>
      <w:hyperlink r:id="rId10" w:history="1">
        <w:r w:rsidRPr="00132C24">
          <w:rPr>
            <w:rStyle w:val="Hyperlink"/>
            <w:rFonts w:ascii="Arial" w:hAnsi="Arial" w:cs="Arial"/>
            <w:b/>
            <w:bCs/>
            <w:sz w:val="24"/>
            <w:szCs w:val="24"/>
          </w:rPr>
          <w:t>iproject303@gmail.com</w:t>
        </w:r>
      </w:hyperlink>
    </w:p>
    <w:p w14:paraId="2816D641" w14:textId="77777777" w:rsidR="003D32BA" w:rsidRPr="00132C24" w:rsidRDefault="003D32BA" w:rsidP="003D32BA">
      <w:pPr>
        <w:ind w:left="720"/>
        <w:rPr>
          <w:rFonts w:ascii="Arial" w:hAnsi="Arial" w:cs="Arial"/>
          <w:sz w:val="24"/>
          <w:szCs w:val="24"/>
        </w:rPr>
      </w:pPr>
    </w:p>
    <w:p w14:paraId="648471F0" w14:textId="47359A9C" w:rsidR="003D32BA" w:rsidRPr="00132C24" w:rsidRDefault="003D32BA" w:rsidP="003D32BA">
      <w:pPr>
        <w:ind w:left="720"/>
        <w:rPr>
          <w:rFonts w:ascii="Arial" w:hAnsi="Arial" w:cs="Arial"/>
          <w:b/>
          <w:bCs/>
          <w:sz w:val="24"/>
          <w:szCs w:val="24"/>
          <w:lang w:val="en-AU"/>
        </w:rPr>
      </w:pPr>
      <w:r w:rsidRPr="003D32BA">
        <w:rPr>
          <w:rFonts w:ascii="Arial" w:hAnsi="Arial" w:cs="Arial"/>
          <w:sz w:val="24"/>
          <w:szCs w:val="24"/>
          <w:lang w:val="en-AU"/>
        </w:rPr>
        <w:t xml:space="preserve">Version control: </w:t>
      </w:r>
      <w:r w:rsidRPr="00132C24">
        <w:rPr>
          <w:rFonts w:ascii="Arial" w:hAnsi="Arial" w:cs="Arial"/>
          <w:sz w:val="24"/>
          <w:szCs w:val="24"/>
          <w:lang w:val="en-AU"/>
        </w:rPr>
        <w:t>GitHub</w:t>
      </w:r>
      <w:r w:rsidRPr="003D32BA">
        <w:rPr>
          <w:rFonts w:ascii="Arial" w:hAnsi="Arial" w:cs="Arial"/>
          <w:sz w:val="24"/>
          <w:szCs w:val="24"/>
          <w:lang w:val="en-AU"/>
        </w:rPr>
        <w:t xml:space="preserve"> account </w:t>
      </w:r>
      <w:r w:rsidR="008E19A7" w:rsidRPr="003D32BA">
        <w:rPr>
          <w:rFonts w:ascii="Arial" w:hAnsi="Arial" w:cs="Arial"/>
          <w:sz w:val="24"/>
          <w:szCs w:val="24"/>
          <w:lang w:val="en-AU"/>
        </w:rPr>
        <w:t>created:</w:t>
      </w:r>
      <w:r w:rsidRPr="00132C24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132C24">
          <w:rPr>
            <w:rStyle w:val="Hyperlink"/>
            <w:rFonts w:ascii="Arial" w:hAnsi="Arial" w:cs="Arial"/>
            <w:b/>
            <w:bCs/>
            <w:sz w:val="24"/>
            <w:szCs w:val="24"/>
            <w:lang w:val="en-AU"/>
          </w:rPr>
          <w:t>https://github.com/iproject303/EMS</w:t>
        </w:r>
      </w:hyperlink>
    </w:p>
    <w:p w14:paraId="71E01E89" w14:textId="77777777" w:rsidR="003D32BA" w:rsidRPr="003D32BA" w:rsidRDefault="003D32BA" w:rsidP="003D32BA">
      <w:pPr>
        <w:ind w:left="720"/>
        <w:rPr>
          <w:rFonts w:ascii="Arial" w:hAnsi="Arial" w:cs="Arial"/>
          <w:b/>
          <w:bCs/>
          <w:sz w:val="24"/>
          <w:szCs w:val="24"/>
          <w:lang w:val="en-AU"/>
        </w:rPr>
      </w:pPr>
    </w:p>
    <w:p w14:paraId="4813FB79" w14:textId="0D2EBF47" w:rsidR="003D32BA" w:rsidRPr="003D32BA" w:rsidRDefault="003D32BA" w:rsidP="003D32BA">
      <w:pPr>
        <w:ind w:left="720"/>
        <w:rPr>
          <w:rFonts w:ascii="Arial" w:hAnsi="Arial" w:cs="Arial"/>
          <w:sz w:val="24"/>
          <w:szCs w:val="24"/>
          <w:lang w:val="en-AU"/>
        </w:rPr>
      </w:pPr>
      <w:r w:rsidRPr="003D32BA">
        <w:rPr>
          <w:rFonts w:ascii="Arial" w:hAnsi="Arial" w:cs="Arial"/>
          <w:sz w:val="24"/>
          <w:szCs w:val="24"/>
          <w:lang w:val="en-AU"/>
        </w:rPr>
        <w:t>Group communication method which is Asana</w:t>
      </w:r>
      <w:r w:rsidR="008E19A7">
        <w:rPr>
          <w:rFonts w:ascii="Arial" w:hAnsi="Arial" w:cs="Arial"/>
          <w:sz w:val="24"/>
          <w:szCs w:val="24"/>
          <w:lang w:val="en-AU"/>
        </w:rPr>
        <w:t>:</w:t>
      </w:r>
    </w:p>
    <w:p w14:paraId="4872BB4E" w14:textId="3413EC8B" w:rsidR="003D32BA" w:rsidRPr="00132C24" w:rsidRDefault="003D32BA" w:rsidP="003D32BA">
      <w:pPr>
        <w:ind w:left="720"/>
        <w:rPr>
          <w:rFonts w:ascii="Arial" w:hAnsi="Arial" w:cs="Arial"/>
          <w:b/>
          <w:bCs/>
          <w:sz w:val="24"/>
          <w:szCs w:val="24"/>
        </w:rPr>
      </w:pPr>
      <w:hyperlink r:id="rId12" w:history="1">
        <w:r w:rsidRPr="00132C24">
          <w:rPr>
            <w:rStyle w:val="Hyperlink"/>
            <w:rFonts w:ascii="Arial" w:hAnsi="Arial" w:cs="Arial"/>
            <w:b/>
            <w:bCs/>
            <w:sz w:val="24"/>
            <w:szCs w:val="24"/>
          </w:rPr>
          <w:t>https://app.asana.com/0/1133006388474942/list</w:t>
        </w:r>
      </w:hyperlink>
    </w:p>
    <w:p w14:paraId="2AE70C18" w14:textId="77777777" w:rsidR="003D32BA" w:rsidRPr="00132C24" w:rsidRDefault="003D32BA" w:rsidP="003D32BA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049A982E" w14:textId="7262D005" w:rsidR="00766B33" w:rsidRPr="00132C24" w:rsidRDefault="00766B33" w:rsidP="005F5C34">
      <w:pPr>
        <w:pStyle w:val="Heading2"/>
        <w:numPr>
          <w:ilvl w:val="0"/>
          <w:numId w:val="0"/>
        </w:numPr>
        <w:ind w:left="720"/>
        <w:rPr>
          <w:rFonts w:cs="Arial"/>
          <w:sz w:val="24"/>
          <w:szCs w:val="24"/>
        </w:rPr>
      </w:pPr>
      <w:r w:rsidRPr="00132C24">
        <w:rPr>
          <w:rFonts w:cs="Arial"/>
          <w:sz w:val="24"/>
          <w:szCs w:val="24"/>
        </w:rPr>
        <w:t xml:space="preserve">Assessment against Evaluation Criteria Test </w:t>
      </w:r>
      <w:r w:rsidR="005F5C34" w:rsidRPr="00132C24">
        <w:rPr>
          <w:rFonts w:cs="Arial"/>
          <w:sz w:val="24"/>
          <w:szCs w:val="24"/>
        </w:rPr>
        <w:t>r</w:t>
      </w:r>
      <w:r w:rsidRPr="00132C24">
        <w:rPr>
          <w:rFonts w:cs="Arial"/>
          <w:sz w:val="24"/>
          <w:szCs w:val="24"/>
        </w:rPr>
        <w:t>esults</w:t>
      </w:r>
    </w:p>
    <w:p w14:paraId="53D33844" w14:textId="63C8513D" w:rsidR="00132C24" w:rsidRDefault="00132C24" w:rsidP="00132C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Coders group and our suggestion for the project which is Employee management System is approved by the subject supervisor.</w:t>
      </w:r>
    </w:p>
    <w:p w14:paraId="16E18B4C" w14:textId="65A998EE" w:rsidR="00132C24" w:rsidRDefault="00132C24" w:rsidP="00132C24">
      <w:pPr>
        <w:ind w:left="720"/>
        <w:rPr>
          <w:rFonts w:ascii="Arial" w:hAnsi="Arial" w:cs="Arial"/>
          <w:sz w:val="24"/>
          <w:szCs w:val="24"/>
        </w:rPr>
      </w:pPr>
    </w:p>
    <w:p w14:paraId="365CD6C0" w14:textId="26709C08" w:rsidR="00132C24" w:rsidRPr="00132C24" w:rsidRDefault="00132C24" w:rsidP="00132C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Successfully created project plan and charter and copied them to version control.</w:t>
      </w:r>
    </w:p>
    <w:p w14:paraId="729EE3B7" w14:textId="5492D6CB" w:rsidR="00132C24" w:rsidRPr="00132C24" w:rsidRDefault="00132C24" w:rsidP="00132C24">
      <w:pPr>
        <w:rPr>
          <w:rFonts w:ascii="Arial" w:hAnsi="Arial" w:cs="Arial"/>
          <w:sz w:val="24"/>
          <w:szCs w:val="24"/>
        </w:rPr>
      </w:pPr>
    </w:p>
    <w:p w14:paraId="20471891" w14:textId="77777777" w:rsidR="00132C24" w:rsidRPr="00132C24" w:rsidRDefault="00132C24" w:rsidP="00132C24">
      <w:pPr>
        <w:rPr>
          <w:rFonts w:ascii="Arial" w:hAnsi="Arial" w:cs="Arial"/>
          <w:sz w:val="24"/>
          <w:szCs w:val="24"/>
        </w:rPr>
      </w:pPr>
    </w:p>
    <w:p w14:paraId="19B93043" w14:textId="77777777" w:rsidR="00766B33" w:rsidRPr="00132C24" w:rsidRDefault="00766B33" w:rsidP="005F5C34">
      <w:pPr>
        <w:pStyle w:val="Heading2"/>
        <w:numPr>
          <w:ilvl w:val="0"/>
          <w:numId w:val="29"/>
        </w:numPr>
        <w:rPr>
          <w:rFonts w:cs="Arial"/>
          <w:sz w:val="24"/>
          <w:szCs w:val="24"/>
        </w:rPr>
      </w:pPr>
      <w:r w:rsidRPr="00132C24">
        <w:rPr>
          <w:rFonts w:cs="Arial"/>
          <w:sz w:val="24"/>
          <w:szCs w:val="24"/>
        </w:rPr>
        <w:t xml:space="preserve">Other </w:t>
      </w:r>
      <w:r w:rsidR="005F5C34" w:rsidRPr="00132C24">
        <w:rPr>
          <w:rFonts w:cs="Arial"/>
          <w:sz w:val="24"/>
          <w:szCs w:val="24"/>
        </w:rPr>
        <w:t>c</w:t>
      </w:r>
      <w:r w:rsidRPr="00132C24">
        <w:rPr>
          <w:rFonts w:cs="Arial"/>
          <w:sz w:val="24"/>
          <w:szCs w:val="24"/>
        </w:rPr>
        <w:t xml:space="preserve">oncerns and </w:t>
      </w:r>
      <w:r w:rsidR="005F5C34" w:rsidRPr="00132C24">
        <w:rPr>
          <w:rFonts w:cs="Arial"/>
          <w:sz w:val="24"/>
          <w:szCs w:val="24"/>
        </w:rPr>
        <w:t>d</w:t>
      </w:r>
      <w:r w:rsidRPr="00132C24">
        <w:rPr>
          <w:rFonts w:cs="Arial"/>
          <w:sz w:val="24"/>
          <w:szCs w:val="24"/>
        </w:rPr>
        <w:t>eviations</w:t>
      </w:r>
    </w:p>
    <w:p w14:paraId="38B104FC" w14:textId="4352A457" w:rsidR="00132C24" w:rsidRDefault="008E19A7" w:rsidP="00132C24">
      <w:pPr>
        <w:pStyle w:val="InfoBluelistitem"/>
        <w:ind w:firstLine="40"/>
        <w:rPr>
          <w:rFonts w:ascii="Arial" w:hAnsi="Arial" w:cs="Arial"/>
          <w:color w:val="auto"/>
          <w:sz w:val="24"/>
          <w:szCs w:val="24"/>
          <w:lang w:val="en-AU"/>
        </w:rPr>
      </w:pPr>
      <w:r>
        <w:rPr>
          <w:rFonts w:ascii="Arial" w:hAnsi="Arial" w:cs="Arial"/>
          <w:color w:val="auto"/>
          <w:sz w:val="24"/>
          <w:szCs w:val="24"/>
          <w:lang w:val="en-AU"/>
        </w:rPr>
        <w:t>Unexpected technical errors can cause to interrupt communication.</w:t>
      </w:r>
    </w:p>
    <w:p w14:paraId="5477720C" w14:textId="525F1AC9" w:rsidR="008E19A7" w:rsidRPr="00132C24" w:rsidRDefault="008E19A7" w:rsidP="00132C24">
      <w:pPr>
        <w:pStyle w:val="InfoBluelistitem"/>
        <w:ind w:firstLine="40"/>
        <w:rPr>
          <w:rFonts w:ascii="Arial" w:hAnsi="Arial" w:cs="Arial"/>
          <w:color w:val="auto"/>
          <w:sz w:val="24"/>
          <w:szCs w:val="24"/>
          <w:lang w:val="en-AU"/>
        </w:rPr>
      </w:pPr>
      <w:r>
        <w:rPr>
          <w:rFonts w:ascii="Arial" w:hAnsi="Arial" w:cs="Arial"/>
          <w:color w:val="auto"/>
          <w:sz w:val="24"/>
          <w:szCs w:val="24"/>
          <w:lang w:val="en-AU"/>
        </w:rPr>
        <w:t>Members fail to attend meetings because of emergency situations.</w:t>
      </w:r>
    </w:p>
    <w:p w14:paraId="707D46D7" w14:textId="5F197208" w:rsidR="00766B33" w:rsidRPr="00132C24" w:rsidRDefault="00766B33" w:rsidP="00132C24">
      <w:pPr>
        <w:pStyle w:val="InfoBluelistitem"/>
        <w:rPr>
          <w:rFonts w:ascii="Arial" w:hAnsi="Arial" w:cs="Arial"/>
          <w:sz w:val="24"/>
          <w:szCs w:val="24"/>
        </w:rPr>
      </w:pPr>
    </w:p>
    <w:sectPr w:rsidR="00766B33" w:rsidRPr="00132C2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3FFE8" w14:textId="77777777" w:rsidR="009F5103" w:rsidRDefault="009F5103">
      <w:r>
        <w:separator/>
      </w:r>
    </w:p>
  </w:endnote>
  <w:endnote w:type="continuationSeparator" w:id="0">
    <w:p w14:paraId="45952382" w14:textId="77777777" w:rsidR="009F5103" w:rsidRDefault="009F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7486816"/>
      <w:docPartObj>
        <w:docPartGallery w:val="Page Numbers (Bottom of Page)"/>
        <w:docPartUnique/>
      </w:docPartObj>
    </w:sdtPr>
    <w:sdtContent>
      <w:p w14:paraId="2EBA1E02" w14:textId="57F56079" w:rsidR="00132C24" w:rsidRDefault="00132C24" w:rsidP="00D006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723C93" w14:textId="77777777" w:rsidR="00132C24" w:rsidRDefault="00132C24" w:rsidP="00132C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90909056"/>
      <w:docPartObj>
        <w:docPartGallery w:val="Page Numbers (Bottom of Page)"/>
        <w:docPartUnique/>
      </w:docPartObj>
    </w:sdtPr>
    <w:sdtContent>
      <w:p w14:paraId="76CB0623" w14:textId="08A4A7FD" w:rsidR="00132C24" w:rsidRDefault="00132C24" w:rsidP="00D006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</w:tblGrid>
    <w:tr w:rsidR="00132C24" w14:paraId="39311E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64C6F2" w14:textId="77777777" w:rsidR="00132C24" w:rsidRDefault="00132C24" w:rsidP="00132C24">
          <w:pPr>
            <w:ind w:right="360"/>
          </w:pPr>
        </w:p>
      </w:tc>
    </w:tr>
    <w:tr w:rsidR="00132C24" w14:paraId="2620AFD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2031BC" w14:textId="77777777" w:rsidR="00132C24" w:rsidRDefault="00132C24">
          <w:pPr>
            <w:jc w:val="right"/>
          </w:pPr>
        </w:p>
      </w:tc>
    </w:tr>
    <w:tr w:rsidR="00132C24" w14:paraId="523623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0B57DA" w14:textId="77777777" w:rsidR="00132C24" w:rsidRDefault="00132C24" w:rsidP="00132C24"/>
      </w:tc>
    </w:tr>
  </w:tbl>
  <w:p w14:paraId="2EBB5D0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FB59F" w14:textId="77777777" w:rsidR="009F5103" w:rsidRDefault="009F5103">
      <w:r>
        <w:separator/>
      </w:r>
    </w:p>
  </w:footnote>
  <w:footnote w:type="continuationSeparator" w:id="0">
    <w:p w14:paraId="5FE29306" w14:textId="77777777" w:rsidR="009F5103" w:rsidRDefault="009F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33AAFF6B" w14:textId="77777777">
      <w:tc>
        <w:tcPr>
          <w:tcW w:w="6379" w:type="dxa"/>
        </w:tcPr>
        <w:p w14:paraId="40A0B44B" w14:textId="252ED456" w:rsidR="00D1755E" w:rsidRDefault="00256BE5">
          <w:pPr>
            <w:pStyle w:val="Header"/>
            <w:tabs>
              <w:tab w:val="clear" w:pos="4320"/>
              <w:tab w:val="clear" w:pos="8640"/>
            </w:tabs>
          </w:pPr>
          <w:fldSimple w:instr=" SUBJECT  \* MERGEFORMAT ">
            <w:r w:rsidR="00F7227D">
              <w:t>Employment Management System</w:t>
            </w:r>
          </w:fldSimple>
        </w:p>
      </w:tc>
      <w:tc>
        <w:tcPr>
          <w:tcW w:w="3179" w:type="dxa"/>
        </w:tcPr>
        <w:p w14:paraId="70317038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C2C130B" w14:textId="77777777">
      <w:tc>
        <w:tcPr>
          <w:tcW w:w="6379" w:type="dxa"/>
        </w:tcPr>
        <w:p w14:paraId="42157514" w14:textId="31DD810C" w:rsidR="00D1755E" w:rsidRDefault="009F510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  <w:r w:rsidR="00F7227D">
            <w:t xml:space="preserve"> 1</w:t>
          </w:r>
        </w:p>
      </w:tc>
      <w:tc>
        <w:tcPr>
          <w:tcW w:w="3179" w:type="dxa"/>
        </w:tcPr>
        <w:p w14:paraId="4C394580" w14:textId="4045341E" w:rsidR="00D1755E" w:rsidRDefault="00D1755E">
          <w:r>
            <w:t xml:space="preserve">  Date:  </w:t>
          </w:r>
          <w:r w:rsidR="00F7227D">
            <w:t>27/07/2019</w:t>
          </w:r>
        </w:p>
      </w:tc>
    </w:tr>
  </w:tbl>
  <w:p w14:paraId="51E37B24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53341"/>
    <w:multiLevelType w:val="multilevel"/>
    <w:tmpl w:val="268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B07B7C"/>
    <w:multiLevelType w:val="multilevel"/>
    <w:tmpl w:val="459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E3C373B"/>
    <w:multiLevelType w:val="multilevel"/>
    <w:tmpl w:val="1368D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0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7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4"/>
  </w:num>
  <w:num w:numId="11">
    <w:abstractNumId w:val="16"/>
  </w:num>
  <w:num w:numId="12">
    <w:abstractNumId w:val="14"/>
  </w:num>
  <w:num w:numId="13">
    <w:abstractNumId w:val="35"/>
  </w:num>
  <w:num w:numId="14">
    <w:abstractNumId w:val="13"/>
  </w:num>
  <w:num w:numId="15">
    <w:abstractNumId w:val="6"/>
  </w:num>
  <w:num w:numId="16">
    <w:abstractNumId w:val="34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3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28"/>
  </w:num>
  <w:num w:numId="30">
    <w:abstractNumId w:val="22"/>
  </w:num>
  <w:num w:numId="31">
    <w:abstractNumId w:val="24"/>
  </w:num>
  <w:num w:numId="32">
    <w:abstractNumId w:val="7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8"/>
  </w:num>
  <w:num w:numId="39">
    <w:abstractNumId w:val="30"/>
  </w:num>
  <w:num w:numId="40">
    <w:abstractNumId w:val="29"/>
  </w:num>
  <w:num w:numId="41">
    <w:abstractNumId w:val="10"/>
  </w:num>
  <w:num w:numId="42">
    <w:abstractNumId w:val="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0B1"/>
    <w:rsid w:val="000245C9"/>
    <w:rsid w:val="000561FC"/>
    <w:rsid w:val="00083367"/>
    <w:rsid w:val="000B6D46"/>
    <w:rsid w:val="00132C24"/>
    <w:rsid w:val="00170DD9"/>
    <w:rsid w:val="00176824"/>
    <w:rsid w:val="001E146F"/>
    <w:rsid w:val="00241C30"/>
    <w:rsid w:val="00256BE5"/>
    <w:rsid w:val="00292015"/>
    <w:rsid w:val="0029705A"/>
    <w:rsid w:val="003C7438"/>
    <w:rsid w:val="003D20BC"/>
    <w:rsid w:val="003D32BA"/>
    <w:rsid w:val="003E63AC"/>
    <w:rsid w:val="00472B61"/>
    <w:rsid w:val="00482970"/>
    <w:rsid w:val="004D621B"/>
    <w:rsid w:val="004E307A"/>
    <w:rsid w:val="005F5C34"/>
    <w:rsid w:val="00612E0C"/>
    <w:rsid w:val="00676232"/>
    <w:rsid w:val="00766B33"/>
    <w:rsid w:val="007733E8"/>
    <w:rsid w:val="008A4D87"/>
    <w:rsid w:val="008E19A7"/>
    <w:rsid w:val="009367DD"/>
    <w:rsid w:val="00977FFC"/>
    <w:rsid w:val="00997DEA"/>
    <w:rsid w:val="009D6937"/>
    <w:rsid w:val="009F5103"/>
    <w:rsid w:val="00A15332"/>
    <w:rsid w:val="00A31804"/>
    <w:rsid w:val="00AB4260"/>
    <w:rsid w:val="00AC5C10"/>
    <w:rsid w:val="00B5408F"/>
    <w:rsid w:val="00B62EF7"/>
    <w:rsid w:val="00B7002B"/>
    <w:rsid w:val="00BB2A09"/>
    <w:rsid w:val="00C40D04"/>
    <w:rsid w:val="00C55459"/>
    <w:rsid w:val="00C72CDA"/>
    <w:rsid w:val="00C93D0D"/>
    <w:rsid w:val="00CB4A37"/>
    <w:rsid w:val="00CB619A"/>
    <w:rsid w:val="00D1755E"/>
    <w:rsid w:val="00D8366F"/>
    <w:rsid w:val="00DB3AE9"/>
    <w:rsid w:val="00F7227D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0D346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2015"/>
  </w:style>
  <w:style w:type="paragraph" w:customStyle="1" w:styleId="infobluelistitem0">
    <w:name w:val="infobluelistitem"/>
    <w:basedOn w:val="Normal"/>
    <w:rsid w:val="003D32BA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D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app.asana.com/0/1133006388474942/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project303/EM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iproject303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C:\Users\jtuli\Downloads\openup_published_1.5.1.5_20121212\openup\practice.mgmt.iterative_dev.base\guidances\templates\resources\iteration_plan_tpl.dot</Template>
  <TotalTime>33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Godellawatta, Dushan Gayathra</cp:lastModifiedBy>
  <cp:revision>5</cp:revision>
  <cp:lastPrinted>1899-12-31T14:00:00Z</cp:lastPrinted>
  <dcterms:created xsi:type="dcterms:W3CDTF">2019-07-27T19:59:00Z</dcterms:created>
  <dcterms:modified xsi:type="dcterms:W3CDTF">2019-07-27T20:45:00Z</dcterms:modified>
</cp:coreProperties>
</file>